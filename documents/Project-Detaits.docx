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000250" cy="1962150"/>
                      <wp:effectExtent l="19050" t="19050" r="38100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0250" cy="19621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777009" id="Oval 2" o:spid="_x0000_s1026" alt="Title: Professional Headshot of Man" style="width:157.5pt;height:154.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1A14AF" w:rsidP="00846D4F">
            <w:r w:rsidRPr="001A14AF">
              <w:rPr>
                <w:b/>
              </w:rPr>
              <w:t xml:space="preserve">Project : </w:t>
            </w:r>
            <w:r w:rsidRPr="001A14AF">
              <w:t>Simply Blogging</w:t>
            </w:r>
          </w:p>
          <w:p w:rsidR="001A14AF" w:rsidRDefault="001A14AF" w:rsidP="001A14AF">
            <w:r w:rsidRPr="001A14AF">
              <w:rPr>
                <w:b/>
              </w:rPr>
              <w:t>Project at Level :</w:t>
            </w:r>
            <w:r>
              <w:t xml:space="preserve"> Phase 1 course End project</w:t>
            </w:r>
          </w:p>
          <w:p w:rsidR="001A14AF" w:rsidRDefault="001A14AF" w:rsidP="001A14AF">
            <w:r w:rsidRPr="001A14AF">
              <w:rPr>
                <w:b/>
              </w:rPr>
              <w:t>Dev</w:t>
            </w:r>
            <w:r w:rsidRPr="001A14AF">
              <w:rPr>
                <w:b/>
              </w:rPr>
              <w:t xml:space="preserve"> GitHub URL : </w:t>
            </w:r>
            <w:r w:rsidRPr="001A14AF">
              <w:t>https://github.com/ajoymahato16/firstrepo</w:t>
            </w:r>
          </w:p>
          <w:p w:rsidR="001A14AF" w:rsidRDefault="001A14AF" w:rsidP="001A14AF">
            <w:r w:rsidRPr="001A14AF">
              <w:rPr>
                <w:b/>
              </w:rPr>
              <w:t xml:space="preserve">Prod GitHub URL : </w:t>
            </w:r>
            <w:hyperlink r:id="rId12" w:history="1">
              <w:r w:rsidRPr="00592930">
                <w:rPr>
                  <w:rStyle w:val="Hyperlink"/>
                </w:rPr>
                <w:t>https://github.com/ajoymahato16/phase1Project</w:t>
              </w:r>
            </w:hyperlink>
          </w:p>
          <w:p w:rsidR="001A14AF" w:rsidRPr="001A14AF" w:rsidRDefault="001A14AF" w:rsidP="001A14AF">
            <w:pPr>
              <w:rPr>
                <w:b/>
              </w:rPr>
            </w:pPr>
            <w:r w:rsidRPr="001A14AF">
              <w:rPr>
                <w:b/>
              </w:rPr>
              <w:t xml:space="preserve">Description of URl: </w:t>
            </w:r>
          </w:p>
          <w:p w:rsidR="001A14AF" w:rsidRDefault="001A14AF" w:rsidP="001A14AF">
            <w:r>
              <w:t xml:space="preserve">https://github.com/ajoymahato16/phase1Project </w:t>
            </w:r>
            <w:proofErr w:type="spellStart"/>
            <w:r>
              <w:t>git</w:t>
            </w:r>
            <w:proofErr w:type="spellEnd"/>
            <w:r>
              <w:t xml:space="preserve"> hub URL has been created to submit the project. Under this repository go to code folder to find the project code. You will find only two – thre</w:t>
            </w:r>
            <w:r>
              <w:t>e</w:t>
            </w:r>
            <w:r>
              <w:t xml:space="preserve"> commit under this repo as this only is final and a public repository. But Main development was done on my private </w:t>
            </w:r>
            <w:proofErr w:type="spellStart"/>
            <w:r>
              <w:t>git</w:t>
            </w:r>
            <w:proofErr w:type="spellEnd"/>
            <w:r>
              <w:t xml:space="preserve"> hub repository that is https://github.com/ajoymahato16/firstrepo. Under this repository code file is present in Phase1Project folder.</w:t>
            </w:r>
          </w:p>
          <w:p w:rsidR="001A14AF" w:rsidRDefault="001A14AF" w:rsidP="001A14AF"/>
          <w:p w:rsidR="001A14AF" w:rsidRDefault="001A14AF" w:rsidP="00810C7D">
            <w:r>
              <w:t>Project Description: This is my own website. As I am a frontend Developer</w:t>
            </w:r>
            <w:r w:rsidR="00810C7D">
              <w:t xml:space="preserve"> and</w:t>
            </w:r>
            <w:r>
              <w:t xml:space="preserve"> I have extensive 15 years of experience. I ha</w:t>
            </w:r>
            <w:r w:rsidR="00C65686">
              <w:t>ve worked on various technology for almost all fam</w:t>
            </w:r>
            <w:r w:rsidR="00810C7D">
              <w:t xml:space="preserve">ous client like </w:t>
            </w:r>
            <w:proofErr w:type="spellStart"/>
            <w:r w:rsidR="00810C7D">
              <w:t>pepsico</w:t>
            </w:r>
            <w:proofErr w:type="spellEnd"/>
            <w:r w:rsidR="00810C7D">
              <w:t xml:space="preserve">, </w:t>
            </w:r>
            <w:proofErr w:type="spellStart"/>
            <w:r w:rsidR="00810C7D">
              <w:t>perfet</w:t>
            </w:r>
            <w:r w:rsidR="00C65686">
              <w:t>i</w:t>
            </w:r>
            <w:proofErr w:type="spellEnd"/>
            <w:r w:rsidR="00C65686">
              <w:t xml:space="preserve">, </w:t>
            </w:r>
            <w:proofErr w:type="spellStart"/>
            <w:r w:rsidR="00C65686">
              <w:t>pern</w:t>
            </w:r>
            <w:bookmarkStart w:id="0" w:name="_GoBack"/>
            <w:bookmarkEnd w:id="0"/>
            <w:r w:rsidR="00C65686">
              <w:t>ord</w:t>
            </w:r>
            <w:proofErr w:type="spellEnd"/>
            <w:r w:rsidR="00C65686">
              <w:t xml:space="preserve"> </w:t>
            </w:r>
            <w:proofErr w:type="spellStart"/>
            <w:r w:rsidR="00C65686">
              <w:t>recard</w:t>
            </w:r>
            <w:proofErr w:type="spellEnd"/>
            <w:r w:rsidR="00C65686">
              <w:t xml:space="preserve">, Hero-Honda, </w:t>
            </w:r>
            <w:proofErr w:type="spellStart"/>
            <w:r w:rsidR="00C65686">
              <w:t>Maruti</w:t>
            </w:r>
            <w:proofErr w:type="spellEnd"/>
            <w:r w:rsidR="00C65686">
              <w:t>, Rolls Royce. I want to share my knowledge to the new commerce. So I have built a forum section which is a tech blog.  Where I post some new technology related knowledge. A user can also post there Query.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1A14AF" w:rsidRDefault="001A14AF" w:rsidP="00846D4F">
            <w:pPr>
              <w:pStyle w:val="Title"/>
              <w:rPr>
                <w:sz w:val="56"/>
                <w:szCs w:val="56"/>
              </w:rPr>
            </w:pPr>
            <w:r w:rsidRPr="001A14AF">
              <w:rPr>
                <w:sz w:val="56"/>
                <w:szCs w:val="56"/>
              </w:rPr>
              <w:t>Ajoy Kumar mahato</w:t>
            </w:r>
          </w:p>
          <w:p w:rsidR="000629D5" w:rsidRDefault="000629D5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Default="000629D5" w:rsidP="000629D5"/>
          <w:p w:rsidR="000629D5" w:rsidRPr="00846D4F" w:rsidRDefault="001A14AF" w:rsidP="00846D4F">
            <w:pPr>
              <w:pStyle w:val="Heading2"/>
            </w:pPr>
            <w:r>
              <w:t>short Description</w:t>
            </w:r>
          </w:p>
          <w:sdt>
            <w:sdtPr>
              <w:id w:val="1111563247"/>
              <w:placeholder>
                <w:docPart w:val="DA602E7B58B24F4798BF311C76C0DE84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1A14AF" w:rsidP="000629D5">
            <w:pPr>
              <w:pStyle w:val="ContactDetails"/>
            </w:pPr>
            <w:r>
              <w:t>9873754985</w:t>
            </w:r>
          </w:p>
          <w:p w:rsidR="000629D5" w:rsidRPr="004D3011" w:rsidRDefault="000629D5" w:rsidP="000629D5">
            <w:pPr>
              <w:pStyle w:val="NoSpacing"/>
            </w:pPr>
          </w:p>
          <w:p w:rsidR="000629D5" w:rsidRDefault="001A14AF" w:rsidP="000629D5">
            <w:pPr>
              <w:pStyle w:val="ContactDetails"/>
            </w:pPr>
            <w:r>
              <w:t xml:space="preserve">Course Name : </w:t>
            </w:r>
          </w:p>
          <w:p w:rsidR="000629D5" w:rsidRDefault="001A14AF" w:rsidP="000629D5">
            <w:pPr>
              <w:pStyle w:val="ContactDetails"/>
            </w:pPr>
            <w:r w:rsidRPr="001A14AF">
              <w:t>Full Stack Web Developer - MEAN Stack</w:t>
            </w:r>
          </w:p>
          <w:p w:rsidR="000629D5" w:rsidRDefault="000629D5" w:rsidP="000629D5">
            <w:pPr>
              <w:pStyle w:val="NoSpacing"/>
            </w:pPr>
          </w:p>
          <w:p w:rsidR="001A14AF" w:rsidRDefault="001A14AF" w:rsidP="001A14AF">
            <w:pPr>
              <w:pStyle w:val="ContactDetails"/>
            </w:pPr>
            <w:r w:rsidRPr="001A14AF">
              <w:t>Cohort</w:t>
            </w:r>
            <w:r>
              <w:t xml:space="preserve">: </w:t>
            </w:r>
          </w:p>
          <w:p w:rsidR="001A14AF" w:rsidRDefault="001A14AF" w:rsidP="000629D5">
            <w:pPr>
              <w:pStyle w:val="NoSpacing"/>
            </w:pPr>
            <w:r w:rsidRPr="001A14AF">
              <w:t>MS MEAN SEP 2022 Cohort 1</w:t>
            </w:r>
          </w:p>
          <w:p w:rsidR="001A14AF" w:rsidRDefault="001A14AF" w:rsidP="000629D5">
            <w:pPr>
              <w:pStyle w:val="NoSpacing"/>
            </w:pPr>
          </w:p>
          <w:sdt>
            <w:sdtPr>
              <w:id w:val="-240260293"/>
              <w:placeholder>
                <w:docPart w:val="5491BF5B09AB489A942B8A96349343EC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1A14AF" w:rsidP="001A14AF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Ajoymahato16@gmail.com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9F3247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47" w:rsidRDefault="009F3247" w:rsidP="000C45FF">
      <w:r>
        <w:separator/>
      </w:r>
    </w:p>
  </w:endnote>
  <w:endnote w:type="continuationSeparator" w:id="0">
    <w:p w:rsidR="009F3247" w:rsidRDefault="009F324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47" w:rsidRDefault="009F3247" w:rsidP="000C45FF">
      <w:r>
        <w:separator/>
      </w:r>
    </w:p>
  </w:footnote>
  <w:footnote w:type="continuationSeparator" w:id="0">
    <w:p w:rsidR="009F3247" w:rsidRDefault="009F324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F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14A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10C7D"/>
    <w:rsid w:val="00846D4F"/>
    <w:rsid w:val="008C1736"/>
    <w:rsid w:val="00922D5C"/>
    <w:rsid w:val="009E7C63"/>
    <w:rsid w:val="009F3247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65686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joymahato16/phase1Proje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oym196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602E7B58B24F4798BF311C76C0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C6B4-DE03-4C4E-99C8-90EA36D30641}"/>
      </w:docPartPr>
      <w:docPartBody>
        <w:p w:rsidR="00000000" w:rsidRDefault="00E42C59">
          <w:pPr>
            <w:pStyle w:val="DA602E7B58B24F4798BF311C76C0DE84"/>
          </w:pPr>
          <w:r w:rsidRPr="004D3011">
            <w:t>PHONE:</w:t>
          </w:r>
        </w:p>
      </w:docPartBody>
    </w:docPart>
    <w:docPart>
      <w:docPartPr>
        <w:name w:val="5491BF5B09AB489A942B8A963493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A6F8-8B0B-4174-B862-460A8103181E}"/>
      </w:docPartPr>
      <w:docPartBody>
        <w:p w:rsidR="00000000" w:rsidRDefault="00E42C59">
          <w:pPr>
            <w:pStyle w:val="5491BF5B09AB489A942B8A96349343E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59"/>
    <w:rsid w:val="00E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312B2C9DA342F7A90F4CFCADB95448">
    <w:name w:val="6F312B2C9DA342F7A90F4CFCADB95448"/>
  </w:style>
  <w:style w:type="paragraph" w:customStyle="1" w:styleId="0435FDED442E464FAB4CCB1DB9C53D28">
    <w:name w:val="0435FDED442E464FAB4CCB1DB9C53D28"/>
  </w:style>
  <w:style w:type="paragraph" w:customStyle="1" w:styleId="C36D7CDBDF3E4373A3943D1B6F209D94">
    <w:name w:val="C36D7CDBDF3E4373A3943D1B6F209D94"/>
  </w:style>
  <w:style w:type="paragraph" w:customStyle="1" w:styleId="FBF45CEA6DC34A7681DD6CAB922A3753">
    <w:name w:val="FBF45CEA6DC34A7681DD6CAB922A3753"/>
  </w:style>
  <w:style w:type="paragraph" w:customStyle="1" w:styleId="390C5DBFFA7D4987B15E0553D31B66E4">
    <w:name w:val="390C5DBFFA7D4987B15E0553D31B66E4"/>
  </w:style>
  <w:style w:type="paragraph" w:customStyle="1" w:styleId="E95B057480B648EB8A43BD28C0B40D1D">
    <w:name w:val="E95B057480B648EB8A43BD28C0B40D1D"/>
  </w:style>
  <w:style w:type="paragraph" w:customStyle="1" w:styleId="EC6AE0444E864E79B2615158A39F99EB">
    <w:name w:val="EC6AE0444E864E79B2615158A39F99EB"/>
  </w:style>
  <w:style w:type="paragraph" w:customStyle="1" w:styleId="F22D2F4F6D2946EA9CC5D30ECBC5A5B1">
    <w:name w:val="F22D2F4F6D2946EA9CC5D30ECBC5A5B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8E8FC62B2D764CB691E8EBB13265EE0C">
    <w:name w:val="8E8FC62B2D764CB691E8EBB13265EE0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35293F0174147069913232C267CA0BE">
    <w:name w:val="435293F0174147069913232C267CA0BE"/>
  </w:style>
  <w:style w:type="paragraph" w:customStyle="1" w:styleId="C1F4D20E6DF64C68875C698D355B1D14">
    <w:name w:val="C1F4D20E6DF64C68875C698D355B1D14"/>
  </w:style>
  <w:style w:type="paragraph" w:customStyle="1" w:styleId="9CB6F41257FE484E8CA51013BD89D6CF">
    <w:name w:val="9CB6F41257FE484E8CA51013BD89D6CF"/>
  </w:style>
  <w:style w:type="paragraph" w:customStyle="1" w:styleId="7962786C461B4B00864C562EB8BE3220">
    <w:name w:val="7962786C461B4B00864C562EB8BE3220"/>
  </w:style>
  <w:style w:type="paragraph" w:customStyle="1" w:styleId="FC793B580E3445E99AEC16E73642222E">
    <w:name w:val="FC793B580E3445E99AEC16E7364222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B61F76D65E54180B115E2735E439E62">
    <w:name w:val="CB61F76D65E54180B115E2735E439E62"/>
  </w:style>
  <w:style w:type="paragraph" w:customStyle="1" w:styleId="DA602E7B58B24F4798BF311C76C0DE84">
    <w:name w:val="DA602E7B58B24F4798BF311C76C0DE84"/>
  </w:style>
  <w:style w:type="paragraph" w:customStyle="1" w:styleId="B60773DC00874E65A2379C3F829AF6BE">
    <w:name w:val="B60773DC00874E65A2379C3F829AF6BE"/>
  </w:style>
  <w:style w:type="paragraph" w:customStyle="1" w:styleId="15F7C9ED6E4141DBBB0A4F177DF23F66">
    <w:name w:val="15F7C9ED6E4141DBBB0A4F177DF23F66"/>
  </w:style>
  <w:style w:type="paragraph" w:customStyle="1" w:styleId="7C64DDB4940F45888D81AE9E19A4793B">
    <w:name w:val="7C64DDB4940F45888D81AE9E19A4793B"/>
  </w:style>
  <w:style w:type="paragraph" w:customStyle="1" w:styleId="5491BF5B09AB489A942B8A96349343EC">
    <w:name w:val="5491BF5B09AB489A942B8A96349343E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683B6B10F18B4769A62FD771F2E44B1F">
    <w:name w:val="683B6B10F18B4769A62FD771F2E44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Ajoy Kumar Mahato</vt:lpstr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Ajoy Kumar Mahato</dc:title>
  <dc:subject/>
  <dc:creator/>
  <cp:keywords/>
  <dc:description/>
  <cp:lastModifiedBy/>
  <cp:revision>1</cp:revision>
  <dcterms:created xsi:type="dcterms:W3CDTF">2022-10-01T09:29:00Z</dcterms:created>
  <dcterms:modified xsi:type="dcterms:W3CDTF">2022-10-01T09:56:00Z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