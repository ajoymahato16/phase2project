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3308C7" w:rsidP="00D70D0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-207645</wp:posOffset>
                </wp:positionH>
                <wp:positionV relativeFrom="page">
                  <wp:posOffset>771525</wp:posOffset>
                </wp:positionV>
                <wp:extent cx="3938905" cy="840105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0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4C2F" id="Rectangle 3" o:spid="_x0000_s1026" alt="white rectangle for text on cover" style="position:absolute;margin-left:-16.35pt;margin-top:60.75pt;width:310.15pt;height:66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0970" cy="420482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204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3308C7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FAD89F" wp14:editId="72551244">
                      <wp:extent cx="3528695" cy="5905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08C7" w:rsidRPr="00D86945" w:rsidRDefault="003308C7" w:rsidP="003308C7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Code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0FAD8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" filled="f" stroked="f" strokeweight=".5pt">
                      <v:textbox>
                        <w:txbxContent>
                          <w:p w:rsidR="003308C7" w:rsidRPr="00D86945" w:rsidRDefault="003308C7" w:rsidP="003308C7">
                            <w:pPr>
                              <w:pStyle w:val="Title"/>
                              <w:spacing w:after="0"/>
                            </w:pPr>
                            <w:r>
                              <w:t>Code File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19600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839E318D04F4B8C8B88972048154B61"/>
              </w:placeholder>
              <w15:appearance w15:val="hidden"/>
            </w:sdtPr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D47F57">
                  <w:rPr>
                    <w:rStyle w:val="SubtitleChar"/>
                    <w:b w:val="0"/>
                    <w:noProof/>
                  </w:rPr>
                  <w:t>October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AE4B3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3308C7" w:rsidP="00D077E9">
            <w:sdt>
              <w:sdtPr>
                <w:id w:val="-1740469667"/>
                <w:placeholder>
                  <w:docPart w:val="0999B5FC02C74C46B183D71A96E94A11"/>
                </w:placeholder>
                <w15:appearance w15:val="hidden"/>
              </w:sdtPr>
              <w:sdtContent>
                <w:r w:rsidR="00D47F57">
                  <w:t>Simply Blogging Project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77175" cy="5955665"/>
                <wp:effectExtent l="0" t="0" r="9525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595566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8149" id="Rectangle 2" o:spid="_x0000_s1026" alt="colored rectangle" style="position:absolute;margin-left:-59.1pt;margin-top:0;width:620.25pt;height:46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E96E8D" w:rsidP="00D077E9">
      <w:pPr>
        <w:pStyle w:val="Heading1"/>
      </w:pPr>
      <w:r>
        <w:lastRenderedPageBreak/>
        <w:t>Home Page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08C7" w:rsidTr="003308C7">
        <w:trPr>
          <w:trHeight w:val="80"/>
        </w:trPr>
        <w:tc>
          <w:tcPr>
            <w:tcW w:w="9999" w:type="dxa"/>
          </w:tcPr>
          <w:p w:rsidR="003308C7" w:rsidRDefault="003308C7" w:rsidP="00DF027C">
            <w:pPr>
              <w:pStyle w:val="Content"/>
            </w:pPr>
            <w:r>
              <w:t>Code for Home page</w:t>
            </w:r>
          </w:p>
          <w:p w:rsidR="003308C7" w:rsidRDefault="003308C7" w:rsidP="00DF027C">
            <w:pPr>
              <w:pStyle w:val="Content"/>
            </w:pPr>
          </w:p>
        </w:tc>
      </w:tr>
    </w:tbl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&lt;!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DOCTYPE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lang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charset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"UTF-8"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http-equiv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"X-UA-Compatible"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"IE=edge"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"viewport"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"width=device-width, initial-scale=1.0"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::Ajoy Kumar Mahato:- Fronted Developer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font icon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"css/lineicons.css"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Bootstrap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"css/bootstrap.min.css"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Main style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"css/style.css"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START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"preloader"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"ytp-spinner-rotator"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"ytp-spinner-left"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"ytp-spinner-right"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ENDS ======--&gt;</w:t>
      </w:r>
    </w:p>
    <w:p w:rsidR="003308C7" w:rsidRPr="003308C7" w:rsidRDefault="003308C7" w:rsidP="003308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Start here====--&gt;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"header_area"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"header_navbar"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 navbar-expand-lg"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"navbar-brand"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Frontend Developer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Ajoy Kumar Mahtao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15 Years of experience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"navbar-toggler"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data-toggle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data-target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aria-controls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aria-expanded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"false"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 navigation"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 navbar-collapse sub-menu-bar"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"navbar-nav ml-auto"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 active"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                              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"skillandexperties.html"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Skill &amp; Experties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collapse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"home"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"header_social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lni-linkedin-original"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align-items-center justify-content-center justify-content-lg-between"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"header_hero_content mt-45"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"header_sub_title wow fadeInUp"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Hello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"header_title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total 15 Years of experience in frontend development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experties in HTML, CSS, SCSS, Jquery, Wordpress. I can contribute to solve you query related to fronted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Please feel free to post your query on Forum section. On your next visit you will get resolution...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"nofollow"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"main-btn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Post Your Query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 col-md-6 col-sm-7"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"header_hero_image mt-50 wow fadeInRightBig"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img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"images/Photo0136.png"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alt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image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"header_hero_shape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shape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body content--&gt;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"call_to_action_area"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"call_to_action_wrapper wow fadeIn"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"call_to_action_box d-md-flex justify-content-between align-items-center"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"call_to_action_content"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"action_title"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Why Hire Me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?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"line"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can develop design documents and provided estimates for the client requirements Developed the user interface with HTML, HTML5, CSS, CSS3, Javascript, jQuery Used Responsive Web Design templates to meet cutting-edge technology requirements Implemented Page Optimization techniques for web pages, and handled Cross Browser compatibility issues in web page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call to action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"call_to_action_btn"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"nofollow"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"main-btn"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HIRE 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call to action btn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call to action box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call to action wrapper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footer Starts Here--&gt;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"footer_area gray-bg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"footer_content text-center"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"footer_social"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ajoymahato16@gmail.com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"footer_menu"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&amp;COPY;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"year"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Ajoy Kumar, All right Reserved.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footer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Ends====--&gt;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"text/javascript"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"js/script.js"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87605E" w:rsidRDefault="0087605E" w:rsidP="00DF027C"/>
    <w:p w:rsidR="003308C7" w:rsidRDefault="003308C7" w:rsidP="00DF027C"/>
    <w:p w:rsidR="003308C7" w:rsidRDefault="003308C7" w:rsidP="00DF027C"/>
    <w:p w:rsidR="003308C7" w:rsidRDefault="003308C7" w:rsidP="003308C7">
      <w:pPr>
        <w:pStyle w:val="Heading1"/>
      </w:pPr>
      <w:r>
        <w:t>HTML for Forum page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&lt;!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DOCTYPE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lang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charset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"UTF-8"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http-equiv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"X-UA-Compatible"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"IE=edge"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"viewport"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"width=device-width, initial-scale=1.0"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::Ajoy Kumar Mahato:- Fronted Developer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font icon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"css/lineicons.css"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Bootstrap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"css/bootstrap.min.css"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Main style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"css/style.css"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onload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</w:t>
      </w:r>
      <w:proofErr w:type="gramStart"/>
      <w:r w:rsidRPr="003308C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loadForum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(</w:t>
      </w:r>
      <w:proofErr w:type="gramEnd"/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);"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START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"preloader"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"ytp-spinner-rotator"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"ytp-spinner-left"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"ytp-spinner-right"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lastRenderedPageBreak/>
        <w:t>&lt;!--====== PRELOADER PART ENDS ======--&gt;</w:t>
      </w:r>
    </w:p>
    <w:p w:rsidR="003308C7" w:rsidRPr="003308C7" w:rsidRDefault="003308C7" w:rsidP="003308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Start here====--&gt;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"header_area"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"header_navbar"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 navbar-expand-lg"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"navbar-brand"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Frontend Developer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Ajoy Kumar Mahtao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15 Years of experience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"navbar-toggler"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data-toggle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data-target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aria-controls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aria-expanded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"false"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 navigation"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 navbar-collapse sub-menu-bar"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"navbar-nav ml-auto"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 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                              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"skillandexperties.html"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Skill &amp; Experties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 active"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collapse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"home"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"header_social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lni-linkedin-original"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align-items-center justify-content-center justify-content-lg-between"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"header_hero_content mt-45"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"header_sub_title wow fadeInUp"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Hello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"header_title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total 15 Years of experience in frontend development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experties in HTML, CSS, SCSS, Jquery, Wordpress. I can contribute to solve you query related to fronted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Please feel free to post your query on Forum section. On your next visit you will get resolution...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"nofollow"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"main-btn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Post Your Query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 col-md-6 col-sm-7"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"header_hero_image mt-50 wow fadeInRightBig"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img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"images/Photo0136.png"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alt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image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"header_hero_shape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shape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"Whiite_area pt-115 pb-10"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justify-content-center"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"section_title text-center pb-30"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 Topics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"line"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section title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"#blogContainer"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body content--&gt;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"Whiite_area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justify-content-center"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"section_title text-center pb-30"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Post Query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"line"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section title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 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"contatform white_box"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lni-pencil-alt"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Graphic Design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form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"forumInputName"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Your Name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"forumInputName"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placeholder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"Your Name"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                    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"forumInputQest"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Your Question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"forumInputQest"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placeholder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"Your Question"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"forumTextareaDescription"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Description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textarea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"forumTextareaDescription"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rows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"3"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textarea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 custom-file"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"formInputimage"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Upload Image If any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"file"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"custom-file-input"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"validatedCustomFile"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required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"custom-file-label"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"validatedCustomFile"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Choose file...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"invalid-feedback"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Example invalid custom file feedback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"btn forum-btn wow fadeInUp"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Submit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form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footer Starts Here--&gt;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"footer_area gray-bg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"footer_content text-center"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"footer_social"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ajoymahato16@gmail.com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"footer_menu"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&amp;COPY;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"year"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Ajoy Kumar, All right Reserved.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footer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Ends====--&gt;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"text/javascript"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"js/script.js"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Default="003308C7" w:rsidP="003308C7">
      <w:pPr>
        <w:pStyle w:val="Heading1"/>
      </w:pPr>
      <w:r>
        <w:t>HTML for Skill &amp; expertise Page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&lt;!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DOCTYPE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lang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charset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"UTF-8"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http-equiv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"X-UA-Compatible"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"IE=edge"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"viewport"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"width=device-width, initial-scale=1.0"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::Ajoy Kumar Mahato:- Fronted Developer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font icon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"css/lineicons.css"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Bootstrap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"css/bootstrap.min.css"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Main style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"css/style.css"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START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"preloader"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"ytp-spinner-rotator"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"ytp-spinner-left"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"ytp-spinner-right"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ENDS ======--&gt;</w:t>
      </w:r>
    </w:p>
    <w:p w:rsidR="003308C7" w:rsidRPr="003308C7" w:rsidRDefault="003308C7" w:rsidP="003308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Start here====--&gt;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"header_area"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"header_navbar"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 navbar-expand-lg"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"navbar-brand"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Frontend Developer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Ajoy Kumar Mahtao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15 Years of experience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"navbar-toggler"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data-toggle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data-target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aria-controls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aria-expanded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"false"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 navigation"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 navbar-collapse sub-menu-bar"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"navbar-nav ml-auto"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                              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 active"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"skillandexperties.html"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Skill &amp; Experties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collapse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"home"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"header_social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lni-linkedin-original"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align-items-center justify-content-center justify-content-lg-between"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"header_hero_content mt-45"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"header_sub_title wow fadeInUp"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Hello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"header_title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total 15 Years of experience in frontend development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experties in HTML, CSS, SCSS, Jquery, Wordpress. I can contribute to solve you query related to fronted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Please feel free to post your query on Forum section. On your next visit you will get resolution...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"nofollow"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"main-btn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Post Your Query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 col-md-6 col-sm-7"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"header_hero_image mt-50 wow fadeInRightBig"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img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"images/Photo0136.png"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alt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image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"header_hero_shape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shape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body content--&gt;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"services_area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justify-content-center"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"section_title text-center pb-30"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Experties In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"line"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section title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lni-vector"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Graphic Design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lni-layout"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Web Design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lni-ux"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UI/UX Design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lni-code"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Frontend Development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lni-briefcase"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Business Analysis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"col-lg-4 col-sm-6"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"single_service mt-30 wow fadeInUpBig"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lni-bullhorn"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"service_title"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Digital Marketing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footer Starts Here--&gt;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"footer_area gray-bg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"footer_content text-center"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"footer_social"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ajoymahato16@gmail.com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"footer_menu"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&amp;COPY;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"year"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Ajoy Kumar, All right Reserved.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footer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HTL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Ends====--&gt;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"text/javascript"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"js/script.js"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Default="003308C7" w:rsidP="003308C7">
      <w:pPr>
        <w:pStyle w:val="Heading1"/>
      </w:pPr>
      <w:r>
        <w:t>HTML for Contact Page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&lt;!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DOCTYPE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lang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charset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"UTF-8"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http-equiv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"X-UA-Compatible"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"IE=edge"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meta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"viewport"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content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"width=device-width, initial-scale=1.0"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::Ajoy Kumar Mahato:- Fronted Developer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title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font icon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"css/lineicons.css"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Bootstrap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"css/bootstrap.min.css"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Main style CSS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link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"css/style.css"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"text/css"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"stylesheet"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head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START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"preloader"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"loader"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"ytp-spinner-rotator"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"ytp-spinner-left"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"ytp-spinner-right"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"ytp-spinner-circle"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&lt;!--====== PRELOADER PART ENDS ======--&gt;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Start here====--&gt;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"header_area"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"header_navbar"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 navbar-expand-lg"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"navbar-brand"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Frontend Developer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Ajoy Kumar Mahtao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15 Years of experience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em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"navbar-toggler"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data-toggle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data-target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lastRenderedPageBreak/>
        <w:t>controls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aria-expanded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"false"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 navigation"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"toggler-icon"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"collapse navbar-collapse sub-menu-bar"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"navbarSupportedContent"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"navbar-nav ml-auto"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                              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"skillandexperties.html"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Skill &amp; Experties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 active"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"nav-item"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"page-scroll"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collapse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nav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navbar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"home"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"header_social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lni-instagram-filled"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lni-linkedin-original"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align-items-center justify-content-center justify-content-lg-between"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"header_hero_content mt-45"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"header_sub_title wow fadeInUp"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Hello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h5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"header_title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total 15 Years of experience in frontend development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h2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I have experties in HTML, CSS, SCSS, Jquery, Wordpress. I can contribute to solve you query related to fronted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Please feel free to post your query on Forum section. On your next visit you will get resolution...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"nofollow"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"main-btn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Post Your Query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 col-md-6 col-sm-7"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"header_hero_image mt-50 wow fadeInRightBig"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img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"images/Photo0136.png"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alt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"hero"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image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"header_hero_shape d-none d-lg-block"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shape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header hero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body content--&gt;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"Whiite_area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 justify-content-center"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"col-lg-6"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"section_title text-center pb-30"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"main_title"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h3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"line"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section title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 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"contatform white_box"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"contact_icon"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lni-customer"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"contact_content"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"title"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Graphic Design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h4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Lorem ipsum dolor sit aconsect dipisicing elit, sed do eiusmod to incididunt uabore etdolore magna aliqua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form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"contactInputName"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Your Name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"contactInputName"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placeholder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"Your Name"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Email address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"contactInputEmail"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aria-describedby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"emailHelp"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placeholder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"Enter 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small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"emailHelp"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"form-text text-muted"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We'll never share your email with anyone else</w:t>
      </w:r>
      <w:proofErr w:type="gramStart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small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"contactInputPhone"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Phone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input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"number"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"contactInputPhone"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placeholder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"Enter Phone"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"form-group"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for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"contactTextareaDescription"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Description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label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textarea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"form-control"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"contactTextareaDescription"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rows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"3"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textarea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"alert alert-danger hide"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role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"alert"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   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"alert alert-success hide"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role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"alert"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                        Thank you for submitting form. We will reach you soon.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"button"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"btn main-btn wow fadeInUp"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onclick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</w:t>
      </w:r>
      <w:proofErr w:type="gramStart"/>
      <w:r w:rsidRPr="003308C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submitForm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(</w:t>
      </w:r>
      <w:proofErr w:type="gramEnd"/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)"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Submit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button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form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single service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section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footer Starts Here--&gt;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"footer_area gray-bg pt-115 pb-120"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"container"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"row"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"col-lg-12"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"footer_content text-center"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"footer_social"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lni-facebook"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lni-twitter"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"#"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lni-instagram"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"https://www.linkedin.com/in/ajoy-mahato-25885820"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"lni lni-linkedin"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proofErr w:type="gramEnd"/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"email"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ajoymahato16@gmail.com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span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class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"footer_menu"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"index.html"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Home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"contact.html"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Contact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proofErr w:type="gramEnd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href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"forum.html"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Forum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a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li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ul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&amp;COPY;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id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"year"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sapn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Ajoy Kumar, All right Reserved.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P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              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footer content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proofErr w:type="gramStart"/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 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 row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div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</w:t>
      </w: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!--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container 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footer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&lt;!---</w:t>
      </w:r>
      <w:proofErr w:type="gramEnd"/>
      <w:r w:rsidRPr="003308C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====== actual content Ends====--&gt;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type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"text/javascript"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3308C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src</w:t>
      </w:r>
      <w:r w:rsidRPr="003308C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=</w:t>
      </w:r>
      <w:r w:rsidRPr="003308C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"js/script.js"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script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body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Pr="003308C7" w:rsidRDefault="003308C7" w:rsidP="003308C7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&lt;/</w:t>
      </w:r>
      <w:r w:rsidRPr="003308C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html</w:t>
      </w:r>
      <w:r w:rsidRPr="003308C7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IN" w:eastAsia="en-IN"/>
        </w:rPr>
        <w:t>&gt;</w:t>
      </w:r>
    </w:p>
    <w:p w:rsidR="003308C7" w:rsidRDefault="00E865D2" w:rsidP="003308C7">
      <w:pPr>
        <w:pStyle w:val="Heading1"/>
      </w:pPr>
      <w:r>
        <w:t>CSS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9"/>
      </w:tblGrid>
      <w:tr w:rsidR="003308C7" w:rsidTr="003308C7">
        <w:trPr>
          <w:trHeight w:val="80"/>
        </w:trPr>
        <w:tc>
          <w:tcPr>
            <w:tcW w:w="9999" w:type="dxa"/>
          </w:tcPr>
          <w:p w:rsidR="003308C7" w:rsidRDefault="00E865D2" w:rsidP="00E865D2">
            <w:pPr>
              <w:pStyle w:val="Content"/>
              <w:numPr>
                <w:ilvl w:val="0"/>
                <w:numId w:val="1"/>
              </w:numPr>
            </w:pPr>
            <w:r>
              <w:t>Bootstrap</w:t>
            </w:r>
          </w:p>
          <w:p w:rsidR="00E865D2" w:rsidRDefault="00E865D2" w:rsidP="00E865D2">
            <w:pPr>
              <w:pStyle w:val="Content"/>
              <w:numPr>
                <w:ilvl w:val="0"/>
                <w:numId w:val="1"/>
              </w:numPr>
            </w:pPr>
            <w:r>
              <w:t xml:space="preserve">Icon fonts --  </w:t>
            </w:r>
            <w:r w:rsidRPr="00E865D2">
              <w:t>lineicons.css</w:t>
            </w:r>
          </w:p>
          <w:p w:rsidR="00E865D2" w:rsidRPr="00E865D2" w:rsidRDefault="00E865D2" w:rsidP="00E865D2">
            <w:pPr>
              <w:pStyle w:val="Content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t xml:space="preserve">Google fonts -- </w:t>
            </w:r>
            <w:r w:rsidRPr="00E865D2">
              <w:rPr>
                <w:sz w:val="16"/>
                <w:szCs w:val="16"/>
              </w:rPr>
              <w:t>https://fonts.googleapis.com/css?family=Montserrat:300,400,500,600,700,800|Open+Sans:400,600,700&amp;display=swap</w:t>
            </w:r>
          </w:p>
          <w:p w:rsidR="00E865D2" w:rsidRDefault="00E865D2" w:rsidP="00E865D2">
            <w:pPr>
              <w:pStyle w:val="Content"/>
              <w:numPr>
                <w:ilvl w:val="0"/>
                <w:numId w:val="1"/>
              </w:numPr>
            </w:pPr>
            <w:r>
              <w:t xml:space="preserve">User Defined css 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 Body Overlay 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fixed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table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 Change Background Color 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99999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table-cell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vertical-align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middle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-32px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pointer-events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.ytp-spinner-container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pointer-events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ytp-spinner-linspin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1568.23529647ms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linear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ytp-spinner-linspin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1568.23529647ms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linear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ytp-spinner-linspin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1568.23529647ms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linear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ytp-spinner-linspin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1568.23529647ms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linear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.ytp-spinner-container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.ytp-spinner-rotator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ytp-spinner-easespin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5332ms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ytp-spinner-easespin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5332ms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ytp-spinner-easespin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5332ms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ytp-spinner-easespin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5332ms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.ytp-spinner-container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.ytp-spinner-rotator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overflow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.ytp-spinner-container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.ytp-spinner-rotator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overflow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.ytp-spinner-circle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box-sizing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border-box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border-style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solid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 Spinner Color 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#eceff8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.ytp-spinner-circle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border-right-color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#eceff8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ytp-spinner-left-spin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ytp-spinner-left-spin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ytp-spinner-left-spin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ytp-spinner-left-spin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.preloader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.loader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.ytp-spinner-circle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border-left-color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#eceff8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ytp-right-spin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ytp-right-spin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ytp-right-spin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animation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ytp-right-spin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1333ms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cubic-bezier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infinite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 Preloader Animations 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@-webkit-keyframes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ytp-spinner-linspin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ytp-spinner-linspin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@-webkit-keyframes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ytp-spinner-easespin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12.5%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25%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37.5%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62.5%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75%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87.5%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ytp-spinner-easespin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12.5%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25%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270deg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37.5%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62.5%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675deg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75%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87.5%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1080deg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@-webkit-keyframes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ytp-spinner-left-spin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ytp-spinner-left-spin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@-webkit-keyframes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ytp-right-spin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@keyframes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ytp-right-spin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50%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to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-130deg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@import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url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"https://fonts.googleapis.com/css?family=Montserrat:300,400,500,600,700,800|Open+Sans:400,600,700&amp;display=swap"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body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font-family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"Open Sans"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sans-serif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normal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font-style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normal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#646F87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*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-webkit-box-sizing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border-box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-moz-box-sizing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border-box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box-sizing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border-box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img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a:focus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input:focus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textarea:focus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button:focus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text-decoration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outline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a:focus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text-decoration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inline-block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audio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canvas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iframe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img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svg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video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vertical-align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middle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lastRenderedPageBreak/>
              <w:t>h6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font-family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"Montserrat"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sans-serif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ul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ol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list-style-type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#646F87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lastRenderedPageBreak/>
              <w:t>.bg_cover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 NAVBAR 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.header_navbar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.sticky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fixed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0.05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0.05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0.05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.sticky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.navbar-brand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.toggler-icon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.navbar-toggler.active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.toggler-icon:nth-of-type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.navbar-toggler.active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.toggler-icon:nth-of-type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.navbar-toggler.active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.toggler-icon:nth-of-type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.navbar-collapse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.navbar-collapse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1199px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font-family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"Open Sans"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sans-serif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''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span::after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''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140%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visible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span::after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span::after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visible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visible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visibility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visible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.sub-nav-toggler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.sub-nav-toggler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.sub-nav-toggler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.sub-nav-toggler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solid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solid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rotate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-45deg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.sticky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.sticky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.nav-item.active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.sticky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.navbar-nav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.nav-item:hover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&gt;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 HEADER HERO 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#F9F9F9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overflow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webkit-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translateY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moz-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translateY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ms-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translateY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translateY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translateY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solid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167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142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0.21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1399px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1199px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0.58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1399px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1199px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.header_hero_shape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right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.header_hero_shape::before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''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skewX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skewX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skewX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skewX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transform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skewX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20deg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.header_sub_title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letter-spacing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.header_sub_title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.header_sub_title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.header_hero_content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.main-btn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.navbar-brand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.navbar-brand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span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em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.main-btn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,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.forum-btn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inline-block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white-space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nowrap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vertical-align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middle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-webkit-user-select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-moz-user-select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-ms-user-select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user-select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cursor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pointer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0.4s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.main-btn:hover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/*===========================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 xml:space="preserve">       01.Experties 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===========================*/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.services_area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#F9F9F9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h3.main_title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.mt-30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border-bottom-right-radius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.single_service:hover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.service_content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/*===========================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 xml:space="preserve">   02.Contact Form css 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===========================*/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.Whiite_area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#F9F9F9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h3.main_title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.mt-30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box-shadow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196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.forum_blog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!important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border-bottom-right-radius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.contact_icon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.pb-10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.hide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.contact_content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.white_box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form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/*===========================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 xml:space="preserve">   03.CALL TO ACTION css 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===========================*/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.call_to_action_wrapper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.call_to_action_wrapper::before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''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background-image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url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../images/shape.png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0.06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relative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overflow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hidden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.call_to_action_box::before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absolute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''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background-image</w:t>
            </w:r>
            <w:proofErr w:type="gramEnd"/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url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../images/shape-2.png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background-position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bottom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left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no-repeat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opacity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z-index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-1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.action_title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991px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.action_title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.action_title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only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screen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min-width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576px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and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.action_title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inline-block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.line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li:nth-of-type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30px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.main-btn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#fff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.call_to_action_box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.call_to_action_btn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.main-btn:hover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255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0.8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/*===========================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 xml:space="preserve">      03.FOOTER css 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en-IN" w:eastAsia="en-IN"/>
              </w:rPr>
              <w:t>===========================*/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inline-block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line-height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text-align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center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border-radius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50%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18px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#646F87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background-color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en-IN" w:eastAsia="en-IN"/>
              </w:rPr>
              <w:t>rgba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(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54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81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0.07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-webkit-transition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-moz-transition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-ms-transition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-o-transition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transition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all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0.3s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ease-out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0s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.footer_social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a:hover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#00A78E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.email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44px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.email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padding-top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display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inline-block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20px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margin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10px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12px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16px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font-weight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600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color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#293651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en-IN" w:eastAsia="en-IN"/>
              </w:rPr>
              <w:t>@media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max-width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767px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.footer_content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.footer_menu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li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865D2">
              <w:rPr>
                <w:rFonts w:ascii="Consolas" w:eastAsia="Times New Roman" w:hAnsi="Consolas" w:cs="Times New Roman"/>
                <w:b w:val="0"/>
                <w:color w:val="D7BA7D"/>
                <w:sz w:val="21"/>
                <w:szCs w:val="21"/>
                <w:lang w:val="en-IN" w:eastAsia="en-IN"/>
              </w:rPr>
              <w:t>a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865D2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font-size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: </w:t>
            </w:r>
            <w:r w:rsidRPr="00E865D2">
              <w:rPr>
                <w:rFonts w:ascii="Consolas" w:eastAsia="Times New Roman" w:hAnsi="Consolas" w:cs="Times New Roman"/>
                <w:b w:val="0"/>
                <w:color w:val="B5CEA8"/>
                <w:sz w:val="21"/>
                <w:szCs w:val="21"/>
                <w:lang w:val="en-IN" w:eastAsia="en-IN"/>
              </w:rPr>
              <w:t>15px</w:t>
            </w: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:rsidR="00E865D2" w:rsidRPr="00E865D2" w:rsidRDefault="00E865D2" w:rsidP="00E865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E865D2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E865D2" w:rsidRDefault="00E865D2" w:rsidP="00E865D2">
            <w:pPr>
              <w:pStyle w:val="Content"/>
            </w:pPr>
          </w:p>
          <w:p w:rsidR="003308C7" w:rsidRDefault="003308C7" w:rsidP="003308C7">
            <w:pPr>
              <w:pStyle w:val="Content"/>
            </w:pPr>
          </w:p>
        </w:tc>
      </w:tr>
    </w:tbl>
    <w:p w:rsidR="00A14238" w:rsidRDefault="00A14238" w:rsidP="00DF027C"/>
    <w:p w:rsidR="003308C7" w:rsidRDefault="00A14238" w:rsidP="00DF027C">
      <w:r>
        <w:lastRenderedPageBreak/>
        <w:t xml:space="preserve"> Js</w:t>
      </w:r>
    </w:p>
    <w:p w:rsidR="00A14238" w:rsidRDefault="00A14238" w:rsidP="00DF027C"/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This</w:t>
      </w:r>
      <w:proofErr w:type="gramEnd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script is for showing Loader while page load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setTimeout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function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'.preloader'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style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display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"none"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  <w:proofErr w:type="gramStart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  <w:r w:rsidRPr="00A1423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IN" w:eastAsia="en-IN"/>
        </w:rPr>
        <w:t>600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loader script ends here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This</w:t>
      </w:r>
      <w:proofErr w:type="gramEnd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script is for showing copyrignt Year dynamically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new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IN" w:eastAsia="en-IN"/>
        </w:rPr>
        <w:t>Date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curntYear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date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getFullYear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'year'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innerHTML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curntYear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copyrignt Year script ENds Here</w:t>
      </w:r>
    </w:p>
    <w:p w:rsidR="00A14238" w:rsidRPr="00A14238" w:rsidRDefault="00A14238" w:rsidP="00A142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This</w:t>
      </w:r>
      <w:proofErr w:type="gramEnd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script is for Validaton and submition of Contact Form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function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submitForm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'contactInputName'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email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'contactInputEmail'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phone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'contactInputPhone'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desription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'contactTextareaDescription'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IN" w:eastAsia="en-IN"/>
        </w:rPr>
        <w:t>if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name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!=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&amp;&amp;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email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!=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&amp;&amp;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phone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!=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&amp;&amp;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desription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!=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var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mailformat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 xml:space="preserve"> /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^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\w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+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([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\.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-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]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?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\w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+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)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*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@\w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+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([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\.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-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]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?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\w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+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)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*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\.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\w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{2,3}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)</w:t>
      </w:r>
      <w:r w:rsidRPr="00A14238">
        <w:rPr>
          <w:rFonts w:ascii="Consolas" w:eastAsia="Times New Roman" w:hAnsi="Consolas" w:cs="Times New Roman"/>
          <w:b w:val="0"/>
          <w:color w:val="D7BA7D"/>
          <w:sz w:val="21"/>
          <w:szCs w:val="21"/>
          <w:lang w:val="en-IN" w:eastAsia="en-IN"/>
        </w:rPr>
        <w:t>+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$</w:t>
      </w:r>
      <w:r w:rsidRPr="00A14238">
        <w:rPr>
          <w:rFonts w:ascii="Consolas" w:eastAsia="Times New Roman" w:hAnsi="Consolas" w:cs="Times New Roman"/>
          <w:b w:val="0"/>
          <w:color w:val="D16969"/>
          <w:sz w:val="21"/>
          <w:szCs w:val="21"/>
          <w:lang w:val="en-IN" w:eastAsia="en-IN"/>
        </w:rPr>
        <w:t>/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IN" w:eastAsia="en-IN"/>
        </w:rPr>
        <w:t>if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email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match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mailformat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))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'.alert-danger'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classList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add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'hide'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'.alert-success'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classList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remove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'hide'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IN" w:eastAsia="en-IN"/>
        </w:rPr>
        <w:t>else</w:t>
      </w:r>
      <w:proofErr w:type="gramEnd"/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'contactInputEmail'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focus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'.alert-danger'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classList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remove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'hide'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'.alert-danger'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innerHTML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"Please enter proper email."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IN" w:eastAsia="en-IN"/>
        </w:rPr>
        <w:t>return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false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IN" w:eastAsia="en-IN"/>
        </w:rPr>
        <w:t>else</w:t>
      </w:r>
      <w:proofErr w:type="gramEnd"/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'.alert-danger'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classList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remove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'hide'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'.alert-danger'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innerHTML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"PLease Fill the fom properly"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Contact form Script ENds Here</w:t>
      </w:r>
    </w:p>
    <w:p w:rsidR="00A14238" w:rsidRPr="00A14238" w:rsidRDefault="00A14238" w:rsidP="00A142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This</w:t>
      </w:r>
      <w:proofErr w:type="gramEnd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script is for Loading Form topic on page load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function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loadForum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const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blogLists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[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'Web Design'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'Pagedraw UI Builder turns you website Design Mockup into code automatically'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,{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'JavaScript'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'Chrome Extension Protechs Agains JavaScript-Base CPU Side-Channel'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,{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'Jquery'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'Ask HN: Does Anybody Still Use Jquery?'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,{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'DataBase'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'Mongo DB is the first open source distributed data base system.'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,{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'Agile'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'Managing Large Team using Agile process and scrum team'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   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'Data Mining'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,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 :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'New age Futur proof technology is data Mining'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    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 ]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const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blogContainer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'#blogContainer'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var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blogcard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</w:t>
      </w:r>
      <w:proofErr w:type="gramStart"/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blogLists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forEach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bloglist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=&gt;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blogcard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+=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`&lt;div class="col-lg-4 col-sm-6"&gt;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&lt;div class="forum_blog white_box"&gt;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&lt;div class="contact_icon"&gt;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&lt;i class="lni lni-library"&gt;&lt;/i&gt;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&lt;/div&gt;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&lt;div class="contact_content"&gt;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&lt;h4 class="title"&gt;&lt;a href="#"&gt;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${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&lt;/a&gt;&lt;/h4&gt;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&lt;p&gt;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${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bloglist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&lt;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/p&gt;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&lt;/div&gt;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&lt;/div&gt; &lt;</w:t>
      </w:r>
      <w:proofErr w:type="gramStart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!--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 xml:space="preserve"> single service --&gt;  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&lt;/div&gt;`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});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   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blogContainer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innerHTML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blogcard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Archivetop Loading Script Ends Here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This</w:t>
      </w:r>
      <w:proofErr w:type="gramEnd"/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 xml:space="preserve"> script is for Posting Topics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function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postTopic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()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{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'#forumInputQest'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let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'#forumTextareaDescription'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).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value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const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blogContainer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getElementById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'#blogContainer'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const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recTopic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`&lt;div class="col-lg-4 col-sm-6"&gt;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&lt;div class="forum_blog white_box"&gt;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&lt;div class="contact_icon"&gt;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    &lt;i class="lni lni-library"&gt;&lt;/i&gt;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&lt;/div&gt;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&lt;div class="contact_content"&gt;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    &lt;h4 class="title"&gt;&lt;a href="#"&gt;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${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yourQuery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&lt;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/a&gt;&lt;/h4&gt;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    &lt;p&gt;</w:t>
      </w:r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${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yourDesc</w:t>
      </w: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}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&lt;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/p&gt;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    &lt;/div&gt;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    &lt;/div&gt; &lt;</w:t>
      </w:r>
      <w:proofErr w:type="gramStart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!--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 xml:space="preserve"> single service --&gt;  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                    &lt;/div&gt;`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blogContainer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insertAdjacentHTML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"beforeend"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,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recTopic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}</w:t>
      </w:r>
    </w:p>
    <w:p w:rsidR="00A14238" w:rsidRPr="00A14238" w:rsidRDefault="00A14238" w:rsidP="00A142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IN" w:eastAsia="en-IN"/>
        </w:rPr>
        <w:t>const</w:t>
      </w:r>
      <w:proofErr w:type="gramEnd"/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</w:t>
      </w:r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btnSubmit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 = </w:t>
      </w:r>
      <w:r w:rsidRPr="00A1423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IN" w:eastAsia="en-IN"/>
        </w:rPr>
        <w:t>document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querySelector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'.forum-btn'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);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proofErr w:type="gramStart"/>
      <w:r w:rsidRPr="00A1423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IN" w:eastAsia="en-IN"/>
        </w:rPr>
        <w:t>btnSubmit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.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addEventListener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>(</w:t>
      </w:r>
      <w:proofErr w:type="gramEnd"/>
      <w:r w:rsidRPr="00A1423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IN" w:eastAsia="en-IN"/>
        </w:rPr>
        <w:t>'click'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, </w:t>
      </w:r>
      <w:r w:rsidRPr="00A1423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IN" w:eastAsia="en-IN"/>
        </w:rPr>
        <w:t>postTopic</w:t>
      </w:r>
      <w:r w:rsidRPr="00A1423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  <w:t xml:space="preserve">); </w:t>
      </w: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Tobind event on button.</w:t>
      </w: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</w:p>
    <w:p w:rsidR="00A14238" w:rsidRPr="00A14238" w:rsidRDefault="00A14238" w:rsidP="00A14238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IN" w:eastAsia="en-IN"/>
        </w:rPr>
      </w:pPr>
      <w:r w:rsidRPr="00A1423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IN" w:eastAsia="en-IN"/>
        </w:rPr>
        <w:t>// FormQuery posting script ends Here</w:t>
      </w:r>
    </w:p>
    <w:p w:rsidR="00A14238" w:rsidRDefault="00A14238" w:rsidP="00DF027C">
      <w:bookmarkStart w:id="0" w:name="_GoBack"/>
      <w:bookmarkEnd w:id="0"/>
    </w:p>
    <w:p w:rsidR="00A14238" w:rsidRPr="00D70D02" w:rsidRDefault="00A14238" w:rsidP="00DF027C"/>
    <w:sectPr w:rsidR="00A14238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875" w:rsidRDefault="00920875">
      <w:r>
        <w:separator/>
      </w:r>
    </w:p>
    <w:p w:rsidR="00920875" w:rsidRDefault="00920875"/>
  </w:endnote>
  <w:endnote w:type="continuationSeparator" w:id="0">
    <w:p w:rsidR="00920875" w:rsidRDefault="00920875">
      <w:r>
        <w:continuationSeparator/>
      </w:r>
    </w:p>
    <w:p w:rsidR="00920875" w:rsidRDefault="00920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8C7" w:rsidRDefault="00330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238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3308C7" w:rsidRDefault="00330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875" w:rsidRDefault="00920875">
      <w:r>
        <w:separator/>
      </w:r>
    </w:p>
    <w:p w:rsidR="00920875" w:rsidRDefault="00920875"/>
  </w:footnote>
  <w:footnote w:type="continuationSeparator" w:id="0">
    <w:p w:rsidR="00920875" w:rsidRDefault="00920875">
      <w:r>
        <w:continuationSeparator/>
      </w:r>
    </w:p>
    <w:p w:rsidR="00920875" w:rsidRDefault="009208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3308C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3308C7" w:rsidRDefault="003308C7">
          <w:pPr>
            <w:pStyle w:val="Header"/>
          </w:pPr>
        </w:p>
      </w:tc>
    </w:tr>
  </w:tbl>
  <w:p w:rsidR="003308C7" w:rsidRDefault="003308C7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350A1"/>
    <w:multiLevelType w:val="hybridMultilevel"/>
    <w:tmpl w:val="0BF2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5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08C7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3208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20875"/>
    <w:rsid w:val="0093335D"/>
    <w:rsid w:val="0093613E"/>
    <w:rsid w:val="00943026"/>
    <w:rsid w:val="00966B81"/>
    <w:rsid w:val="009C7720"/>
    <w:rsid w:val="00A14238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7F5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65D2"/>
    <w:rsid w:val="00E96E8D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70A57749-4CE5-4307-8CBA-38DC97F3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oym196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9E318D04F4B8C8B88972048154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67307-D6CA-46A8-8D8F-D597A770A3C5}"/>
      </w:docPartPr>
      <w:docPartBody>
        <w:p w:rsidR="00000000" w:rsidRDefault="00DC0592">
          <w:pPr>
            <w:pStyle w:val="B839E318D04F4B8C8B88972048154B6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999B5FC02C74C46B183D71A96E9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EE55C-6D03-4758-A68F-7E769C82D663}"/>
      </w:docPartPr>
      <w:docPartBody>
        <w:p w:rsidR="00000000" w:rsidRDefault="00DC0592">
          <w:pPr>
            <w:pStyle w:val="0999B5FC02C74C46B183D71A96E94A1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92"/>
    <w:rsid w:val="00D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B839E318D04F4B8C8B88972048154B61">
    <w:name w:val="B839E318D04F4B8C8B88972048154B61"/>
  </w:style>
  <w:style w:type="paragraph" w:customStyle="1" w:styleId="0999B5FC02C74C46B183D71A96E94A11">
    <w:name w:val="0999B5FC02C74C46B183D71A96E94A11"/>
  </w:style>
  <w:style w:type="paragraph" w:customStyle="1" w:styleId="409C6842034F4E768E58FE20CA16F047">
    <w:name w:val="409C6842034F4E768E58FE20CA16F047"/>
  </w:style>
  <w:style w:type="paragraph" w:customStyle="1" w:styleId="174510A717A04102B036DC3E4E11C314">
    <w:name w:val="174510A717A04102B036DC3E4E11C314"/>
  </w:style>
  <w:style w:type="paragraph" w:customStyle="1" w:styleId="2B4D44CD8FF14F4CB2098C06CC1B6165">
    <w:name w:val="2B4D44CD8FF14F4CB2098C06CC1B6165"/>
  </w:style>
  <w:style w:type="paragraph" w:customStyle="1" w:styleId="976475D00F624E2AB67AED2F0D3148AE">
    <w:name w:val="976475D00F624E2AB67AED2F0D3148AE"/>
  </w:style>
  <w:style w:type="paragraph" w:customStyle="1" w:styleId="1CD8CBF6C6EE4DED800E899A0B64E902">
    <w:name w:val="1CD8CBF6C6EE4DED800E899A0B64E902"/>
  </w:style>
  <w:style w:type="paragraph" w:customStyle="1" w:styleId="27E94154E87D4AD28C21C4CC3B967F9D">
    <w:name w:val="27E94154E87D4AD28C21C4CC3B967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52</TotalTime>
  <Pages>56</Pages>
  <Words>11496</Words>
  <Characters>65531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Ajoy Mahato</dc:creator>
  <cp:keywords/>
  <cp:lastModifiedBy>Ajoy Mahato</cp:lastModifiedBy>
  <cp:revision>3</cp:revision>
  <cp:lastPrinted>2006-08-01T17:47:00Z</cp:lastPrinted>
  <dcterms:created xsi:type="dcterms:W3CDTF">2022-10-01T09:57:00Z</dcterms:created>
  <dcterms:modified xsi:type="dcterms:W3CDTF">2022-10-01T10:51:00Z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